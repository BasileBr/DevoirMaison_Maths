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8C3311">
      <w:pPr>
        <w:pStyle w:val="Photo"/>
        <w:jc w:val="left"/>
      </w:pPr>
    </w:p>
    <w:p w:rsidR="008C3311" w:rsidRDefault="008C3311" w:rsidP="00C6554A">
      <w:pPr>
        <w:pStyle w:val="Titre"/>
      </w:pPr>
    </w:p>
    <w:p w:rsidR="00C6554A" w:rsidRDefault="008C3311" w:rsidP="00C6554A">
      <w:pPr>
        <w:pStyle w:val="Titre"/>
      </w:pPr>
      <w:r>
        <w:t>DM Mathématiques</w:t>
      </w:r>
    </w:p>
    <w:p w:rsidR="00C6554A" w:rsidRDefault="008C3311" w:rsidP="00C6554A">
      <w:pPr>
        <w:pStyle w:val="Sous-titre"/>
      </w:pPr>
      <w:r>
        <w:t>Simulations numériques</w:t>
      </w:r>
    </w:p>
    <w:p w:rsidR="008C3311" w:rsidRPr="00D5413C" w:rsidRDefault="008C3311" w:rsidP="00C6554A">
      <w:pPr>
        <w:pStyle w:val="Sous-titre"/>
      </w:pPr>
      <w:r w:rsidRPr="008B5277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0DAA1DF" wp14:editId="5E808F7F">
            <wp:simplePos x="0" y="0"/>
            <wp:positionH relativeFrom="margin">
              <wp:align>center</wp:align>
            </wp:positionH>
            <wp:positionV relativeFrom="paragraph">
              <wp:posOffset>536575</wp:posOffset>
            </wp:positionV>
            <wp:extent cx="6110605" cy="2762250"/>
            <wp:effectExtent l="0" t="0" r="4445" b="0"/>
            <wp:wrapTopAndBottom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6225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8C3311" w:rsidRDefault="008C3311" w:rsidP="00C6554A">
      <w:pPr>
        <w:pStyle w:val="Coordonnes"/>
      </w:pPr>
    </w:p>
    <w:p w:rsidR="00C6554A" w:rsidRDefault="008C3311" w:rsidP="00C6554A">
      <w:pPr>
        <w:pStyle w:val="Coordonnes"/>
      </w:pPr>
      <w:r>
        <w:t>BRUHAT Basile – POIRIER Maxime</w:t>
      </w:r>
      <w:r w:rsidR="00C6554A">
        <w:rPr>
          <w:lang w:bidi="fr-FR"/>
        </w:rPr>
        <w:t xml:space="preserve"> | </w:t>
      </w:r>
      <w:r>
        <w:t>Statistiques</w:t>
      </w:r>
      <w:r w:rsidR="00C6554A">
        <w:rPr>
          <w:lang w:bidi="fr-FR"/>
        </w:rPr>
        <w:t xml:space="preserve"> | </w:t>
      </w:r>
      <w:r>
        <w:t>21 mai 2018</w:t>
      </w:r>
      <w:r w:rsidR="00C6554A">
        <w:rPr>
          <w:lang w:bidi="fr-FR"/>
        </w:rPr>
        <w:br w:type="page"/>
      </w:r>
    </w:p>
    <w:p w:rsidR="00C6554A" w:rsidRDefault="008C3311" w:rsidP="00C6554A">
      <w:pPr>
        <w:pStyle w:val="Titre1"/>
      </w:pPr>
      <w:r>
        <w:lastRenderedPageBreak/>
        <w:t>Exercice 1 : Théorème Central Limite</w:t>
      </w:r>
    </w:p>
    <w:p w:rsidR="008C3311" w:rsidRDefault="008C3311" w:rsidP="008C3311"/>
    <w:p w:rsidR="008C3311" w:rsidRDefault="008C3311" w:rsidP="008C3311">
      <w:r>
        <w:t>Soit N variables aléatoires indépendantes toutes de même loi.</w:t>
      </w:r>
    </w:p>
    <w:p w:rsidR="008C3311" w:rsidRDefault="008C3311" w:rsidP="008C3311">
      <w:pPr>
        <w:rPr>
          <w:rFonts w:eastAsiaTheme="minorEastAsia"/>
        </w:rPr>
      </w:pPr>
      <w:r>
        <w:t xml:space="preserve">Soit la </w:t>
      </w:r>
      <w:proofErr w:type="spellStart"/>
      <w:r>
        <w:t>v.a</w:t>
      </w:r>
      <w:proofErr w:type="spellEnd"/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-NE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  <w:r>
        <w:rPr>
          <w:rFonts w:eastAsiaTheme="minorEastAsia"/>
        </w:rPr>
        <w:t xml:space="preserve"> .</w:t>
      </w:r>
    </w:p>
    <w:p w:rsidR="008D655B" w:rsidRDefault="008D655B" w:rsidP="008C3311"/>
    <w:p w:rsidR="008D655B" w:rsidRDefault="008D655B" w:rsidP="008D655B">
      <w:pPr>
        <w:pStyle w:val="Titre2"/>
      </w:pPr>
      <w:r>
        <w:t>Partie 1 :</w:t>
      </w:r>
    </w:p>
    <w:p w:rsidR="008D655B" w:rsidRDefault="008D655B" w:rsidP="008D655B">
      <w:pPr>
        <w:pStyle w:val="Titre3"/>
      </w:pPr>
    </w:p>
    <w:p w:rsidR="008D655B" w:rsidRDefault="008D655B" w:rsidP="008D4AB6">
      <w:pPr>
        <w:pStyle w:val="Titre3"/>
      </w:pPr>
      <w:r>
        <w:t>Loi uniforme continue</w:t>
      </w:r>
    </w:p>
    <w:p w:rsidR="008D4AB6" w:rsidRDefault="008D4AB6" w:rsidP="008D4AB6"/>
    <w:p w:rsidR="008D4AB6" w:rsidRPr="008D4AB6" w:rsidRDefault="008D4AB6" w:rsidP="008D4AB6">
      <w:r>
        <w:t>Ci-dessous l’histogramme d’une loi uniforme quelconque pour 100 réalisations de Xi.</w:t>
      </w:r>
    </w:p>
    <w:p w:rsidR="004E297E" w:rsidRDefault="008D4AB6" w:rsidP="004E297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91543" wp14:editId="21F1937E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39154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58.4pt;margin-top:289.65pt;width:370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" stroked="f">
                <v:textbox style="mso-fit-shape-to-text:t" inset="0,0,0,0">
                  <w:txbxContent>
                    <w:p w:rsidR="00796405" w:rsidRPr="009561DA" w:rsidRDefault="00796405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55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4705350" cy="3548557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8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97E" w:rsidRDefault="004E297E" w:rsidP="004E297E">
      <w:pPr>
        <w:keepNext/>
      </w:pPr>
    </w:p>
    <w:p w:rsidR="008D4AB6" w:rsidRDefault="008D4AB6" w:rsidP="004E297E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100.</w:t>
      </w:r>
    </w:p>
    <w:p w:rsidR="008D4AB6" w:rsidRDefault="008D4AB6" w:rsidP="008D655B"/>
    <w:p w:rsidR="008D4AB6" w:rsidRDefault="004E297E" w:rsidP="008D4AB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ED76121" wp14:editId="67B5FFE9">
            <wp:simplePos x="0" y="0"/>
            <wp:positionH relativeFrom="margin">
              <wp:posOffset>589280</wp:posOffset>
            </wp:positionH>
            <wp:positionV relativeFrom="paragraph">
              <wp:posOffset>254000</wp:posOffset>
            </wp:positionV>
            <wp:extent cx="4705350" cy="354774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4AB6">
        <w:t>Ci-dessous l’histogramme d’une loi uniforme quelconque pour 1000 réalisations de Xi.</w:t>
      </w:r>
      <w:r w:rsidR="008D4A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C2359" wp14:editId="1E04F27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8D4AB6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2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2359" id="Zone de texte 8" o:spid="_x0000_s1027" type="#_x0000_t202" style="position:absolute;margin-left:58.4pt;margin-top:289.65pt;width:370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" stroked="f">
                <v:textbox style="mso-fit-shape-to-text:t" inset="0,0,0,0">
                  <w:txbxContent>
                    <w:p w:rsidR="00796405" w:rsidRPr="009561DA" w:rsidRDefault="00796405" w:rsidP="008D4AB6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2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8D4AB6"/>
    <w:p w:rsidR="008D4AB6" w:rsidRDefault="008D4AB6" w:rsidP="004E297E">
      <w:pPr>
        <w:jc w:val="both"/>
      </w:pPr>
      <w:r>
        <w:t xml:space="preserve">On peut voir sur la figure ci-dessus que l’histogramme </w:t>
      </w:r>
      <w:r w:rsidR="004E297E">
        <w:t>commence</w:t>
      </w:r>
      <w:r>
        <w:t xml:space="preserve"> à suivre la densité de probabilité de la loi </w:t>
      </w:r>
      <w:proofErr w:type="gramStart"/>
      <w:r>
        <w:t>N(</w:t>
      </w:r>
      <w:proofErr w:type="gramEnd"/>
      <w:r>
        <w:t>0,1)</w:t>
      </w:r>
      <w:r w:rsidR="004E297E">
        <w:t xml:space="preserve"> lorsque le nombre de réalisation des Xi est égal à 1000.</w:t>
      </w:r>
    </w:p>
    <w:p w:rsidR="008D655B" w:rsidRDefault="008D655B" w:rsidP="008D655B"/>
    <w:p w:rsidR="004E297E" w:rsidRDefault="004E297E" w:rsidP="004E297E">
      <w:r>
        <w:rPr>
          <w:noProof/>
        </w:rPr>
        <w:drawing>
          <wp:anchor distT="0" distB="0" distL="114300" distR="114300" simplePos="0" relativeHeight="251667456" behindDoc="0" locked="0" layoutInCell="1" allowOverlap="1" wp14:anchorId="4558371D" wp14:editId="6447298D">
            <wp:simplePos x="0" y="0"/>
            <wp:positionH relativeFrom="margin">
              <wp:posOffset>590550</wp:posOffset>
            </wp:positionH>
            <wp:positionV relativeFrom="paragraph">
              <wp:posOffset>257810</wp:posOffset>
            </wp:positionV>
            <wp:extent cx="4704080" cy="3547745"/>
            <wp:effectExtent l="0" t="0" r="1270" b="0"/>
            <wp:wrapTopAndBottom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1F425" wp14:editId="60CFF4D3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3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1F425" id="Zone de texte 10" o:spid="_x0000_s1028" type="#_x0000_t202" style="position:absolute;margin-left:58.4pt;margin-top:289.65pt;width:37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NaQ9cQ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3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4E297E" w:rsidRDefault="004E297E" w:rsidP="004E297E"/>
    <w:p w:rsidR="004E297E" w:rsidRDefault="004E297E" w:rsidP="004E297E">
      <w:r>
        <w:rPr>
          <w:noProof/>
        </w:rPr>
        <w:drawing>
          <wp:anchor distT="0" distB="0" distL="114300" distR="114300" simplePos="0" relativeHeight="251670528" behindDoc="0" locked="0" layoutInCell="1" allowOverlap="1" wp14:anchorId="1FE88F0C" wp14:editId="37C486B1">
            <wp:simplePos x="0" y="0"/>
            <wp:positionH relativeFrom="margin">
              <wp:posOffset>590550</wp:posOffset>
            </wp:positionH>
            <wp:positionV relativeFrom="paragraph">
              <wp:posOffset>249555</wp:posOffset>
            </wp:positionV>
            <wp:extent cx="4704080" cy="3547745"/>
            <wp:effectExtent l="0" t="0" r="127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</w:t>
      </w:r>
      <w:r w:rsidR="000A6171">
        <w:t>0</w:t>
      </w:r>
      <w:r>
        <w:t>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700B25" wp14:editId="2A6851ED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4E297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4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00B25" id="Zone de texte 12" o:spid="_x0000_s1029" type="#_x0000_t202" style="position:absolute;margin-left:58.4pt;margin-top:289.65pt;width:370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DBSBEf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796405" w:rsidRPr="009561DA" w:rsidRDefault="00796405" w:rsidP="004E297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4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297E" w:rsidRDefault="004E297E" w:rsidP="004E297E"/>
    <w:p w:rsidR="004E297E" w:rsidRDefault="004E297E" w:rsidP="004E297E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4E297E" w:rsidRDefault="004E297E" w:rsidP="008D655B"/>
    <w:p w:rsidR="004E297E" w:rsidRDefault="004E297E" w:rsidP="004E297E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uniforme continue quelconque suit une loi normale centrée réduite lorsque l’on fait tendre le nombre de réalisation N vers l’infini.  </w:t>
      </w:r>
    </w:p>
    <w:p w:rsidR="000A6171" w:rsidRDefault="000A6171" w:rsidP="008D655B"/>
    <w:p w:rsidR="004E297E" w:rsidRDefault="004E297E" w:rsidP="008D655B">
      <w:r>
        <w:t xml:space="preserve">Nous allons à présent </w:t>
      </w:r>
      <w:r w:rsidR="000A6171">
        <w:t>étudier une loi continue (loi normale quelconque).</w:t>
      </w: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4E297E" w:rsidRDefault="004E297E" w:rsidP="008D655B">
      <w:pPr>
        <w:pStyle w:val="Titre3"/>
      </w:pPr>
    </w:p>
    <w:p w:rsidR="000A6171" w:rsidRDefault="000A6171" w:rsidP="000A6171"/>
    <w:p w:rsidR="000A6171" w:rsidRPr="000A6171" w:rsidRDefault="000A6171" w:rsidP="000A6171"/>
    <w:p w:rsidR="008D655B" w:rsidRDefault="008D655B" w:rsidP="000A6171">
      <w:pPr>
        <w:pStyle w:val="Titre3"/>
      </w:pPr>
      <w:r>
        <w:lastRenderedPageBreak/>
        <w:t>Loi normale</w:t>
      </w:r>
    </w:p>
    <w:p w:rsidR="000A6171" w:rsidRPr="000A6171" w:rsidRDefault="000A6171" w:rsidP="000A6171"/>
    <w:p w:rsidR="000A6171" w:rsidRPr="008D4AB6" w:rsidRDefault="000A6171" w:rsidP="000A6171">
      <w:r>
        <w:rPr>
          <w:noProof/>
        </w:rPr>
        <w:drawing>
          <wp:anchor distT="0" distB="0" distL="114300" distR="114300" simplePos="0" relativeHeight="251673600" behindDoc="0" locked="0" layoutInCell="1" allowOverlap="1" wp14:anchorId="0145F8DB" wp14:editId="7468A593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705350" cy="3547745"/>
            <wp:effectExtent l="0" t="0" r="0" b="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 réalisations de Xi.</w:t>
      </w:r>
    </w:p>
    <w:p w:rsidR="000A6171" w:rsidRDefault="000A6171" w:rsidP="000A6171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62668" wp14:editId="009C250C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5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62668" id="Zone de texte 14" o:spid="_x0000_s1030" type="#_x0000_t202" style="position:absolute;margin-left:58.4pt;margin-top:289.65pt;width:370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L243zw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5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keepNext/>
      </w:pPr>
    </w:p>
    <w:p w:rsidR="000A6171" w:rsidRDefault="000A6171" w:rsidP="000A6171">
      <w:pPr>
        <w:jc w:val="both"/>
      </w:pPr>
      <w:r>
        <w:t xml:space="preserve">On peut voir sur la figure ci-dessus que l’histogramme ne parvient pas à suivre la densité de probabilité de la loi </w:t>
      </w:r>
      <w:proofErr w:type="gramStart"/>
      <w:r>
        <w:t>N(</w:t>
      </w:r>
      <w:proofErr w:type="gramEnd"/>
      <w:r>
        <w:t>0,1) lorsque le nombre de réalisation des Xi est égal à 100.</w:t>
      </w:r>
    </w:p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/>
    <w:p w:rsidR="000A6171" w:rsidRDefault="000A6171" w:rsidP="000A6171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1FEEE3D" wp14:editId="4C0657C0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745"/>
            <wp:effectExtent l="0" t="0" r="127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normale quelconque pour 1000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61466E" wp14:editId="70D7B017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6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et N =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1466E" id="Zone de texte 20" o:spid="_x0000_s1031" type="#_x0000_t202" style="position:absolute;margin-left:58.4pt;margin-top:289.65pt;width:370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6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et N = 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commence à suivre la densité de probabilité de la loi </w:t>
      </w:r>
      <w:proofErr w:type="gramStart"/>
      <w:r>
        <w:t>N(</w:t>
      </w:r>
      <w:proofErr w:type="gramEnd"/>
      <w:r>
        <w:t>0,1) lorsque le nombre de réalisation des Xi est égal à 1000.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4864" behindDoc="0" locked="0" layoutInCell="1" allowOverlap="1" wp14:anchorId="1D8B6329" wp14:editId="0767D8AA">
            <wp:simplePos x="0" y="0"/>
            <wp:positionH relativeFrom="margin">
              <wp:posOffset>590550</wp:posOffset>
            </wp:positionH>
            <wp:positionV relativeFrom="paragraph">
              <wp:posOffset>254635</wp:posOffset>
            </wp:positionV>
            <wp:extent cx="4704080" cy="3547110"/>
            <wp:effectExtent l="0" t="0" r="127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10000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EFB126" wp14:editId="476BCBE8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7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>
                              <w:t>N(</w:t>
                            </w:r>
                            <w:proofErr w:type="gramEnd"/>
                            <w:r>
                              <w:t>10</w:t>
                            </w:r>
                            <w:r w:rsidRPr="0089114F">
                              <w:t xml:space="preserve"> ; </w:t>
                            </w:r>
                            <w:r>
                              <w:t>2)  et N =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FB126" id="Zone de texte 21" o:spid="_x0000_s1032" type="#_x0000_t202" style="position:absolute;margin-left:58.4pt;margin-top:289.65pt;width:370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7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>
                        <w:t>N(</w:t>
                      </w:r>
                      <w:proofErr w:type="gramEnd"/>
                      <w:r>
                        <w:t>10</w:t>
                      </w:r>
                      <w:r w:rsidRPr="0089114F">
                        <w:t xml:space="preserve"> ; </w:t>
                      </w:r>
                      <w:r>
                        <w:t>2)  et N = 10000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>
      <w:pPr>
        <w:jc w:val="both"/>
      </w:pPr>
      <w:r>
        <w:lastRenderedPageBreak/>
        <w:t xml:space="preserve">On peut voir sur la figure précédente que l’histogramme suit de plus en plus la densité de probabilité de la loi </w:t>
      </w:r>
      <w:proofErr w:type="gramStart"/>
      <w:r>
        <w:t>N(</w:t>
      </w:r>
      <w:proofErr w:type="gramEnd"/>
      <w:r>
        <w:t>0,1) lorsque le nombre de réalisation des Xi est égal à 10000.</w:t>
      </w:r>
    </w:p>
    <w:p w:rsidR="000A6171" w:rsidRDefault="000A6171" w:rsidP="000A6171"/>
    <w:p w:rsidR="000A6171" w:rsidRDefault="000A6171" w:rsidP="000A6171">
      <w:r>
        <w:rPr>
          <w:noProof/>
        </w:rPr>
        <w:drawing>
          <wp:anchor distT="0" distB="0" distL="114300" distR="114300" simplePos="0" relativeHeight="251687936" behindDoc="0" locked="0" layoutInCell="1" allowOverlap="1" wp14:anchorId="2830DB92" wp14:editId="75644AC6">
            <wp:simplePos x="0" y="0"/>
            <wp:positionH relativeFrom="margin">
              <wp:posOffset>590550</wp:posOffset>
            </wp:positionH>
            <wp:positionV relativeFrom="paragraph">
              <wp:posOffset>250190</wp:posOffset>
            </wp:positionV>
            <wp:extent cx="4704080" cy="3547110"/>
            <wp:effectExtent l="0" t="0" r="1270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uniforme quelconque pour 50000 réalisations de Xi.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958CDC" wp14:editId="3B49A25F">
                <wp:simplePos x="0" y="0"/>
                <wp:positionH relativeFrom="column">
                  <wp:posOffset>741680</wp:posOffset>
                </wp:positionH>
                <wp:positionV relativeFrom="paragraph">
                  <wp:posOffset>3678555</wp:posOffset>
                </wp:positionV>
                <wp:extent cx="4705350" cy="635"/>
                <wp:effectExtent l="0" t="0" r="0" b="0"/>
                <wp:wrapSquare wrapText="bothSides"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9561DA" w:rsidRDefault="00796405" w:rsidP="000A6171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8 : </w:t>
                            </w:r>
                            <w:r w:rsidRPr="0089114F">
                              <w:t xml:space="preserve">Histogramme de </w:t>
                            </w:r>
                            <w:proofErr w:type="spellStart"/>
                            <w:r w:rsidRPr="0089114F">
                              <w:t>Yn</w:t>
                            </w:r>
                            <w:proofErr w:type="spellEnd"/>
                            <w:r w:rsidRPr="0089114F">
                              <w:t xml:space="preserve"> avec Xi ~ </w:t>
                            </w:r>
                            <w:proofErr w:type="gramStart"/>
                            <w:r w:rsidRPr="0089114F">
                              <w:t>U[</w:t>
                            </w:r>
                            <w:proofErr w:type="gramEnd"/>
                            <w:r w:rsidRPr="0089114F">
                              <w:t>-15 ; 60]</w:t>
                            </w:r>
                            <w:r>
                              <w:t xml:space="preserve"> et N = 50000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58CDC" id="Zone de texte 25" o:spid="_x0000_s1033" type="#_x0000_t202" style="position:absolute;margin-left:58.4pt;margin-top:289.65pt;width:370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" stroked="f">
                <v:textbox style="mso-fit-shape-to-text:t" inset="0,0,0,0">
                  <w:txbxContent>
                    <w:p w:rsidR="00796405" w:rsidRPr="009561DA" w:rsidRDefault="00796405" w:rsidP="000A6171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8 : </w:t>
                      </w:r>
                      <w:r w:rsidRPr="0089114F">
                        <w:t xml:space="preserve">Histogramme de </w:t>
                      </w:r>
                      <w:proofErr w:type="spellStart"/>
                      <w:r w:rsidRPr="0089114F">
                        <w:t>Yn</w:t>
                      </w:r>
                      <w:proofErr w:type="spellEnd"/>
                      <w:r w:rsidRPr="0089114F">
                        <w:t xml:space="preserve"> avec Xi ~ </w:t>
                      </w:r>
                      <w:proofErr w:type="gramStart"/>
                      <w:r w:rsidRPr="0089114F">
                        <w:t>U[</w:t>
                      </w:r>
                      <w:proofErr w:type="gramEnd"/>
                      <w:r w:rsidRPr="0089114F">
                        <w:t>-15 ; 60]</w:t>
                      </w:r>
                      <w:r>
                        <w:t xml:space="preserve"> et N = 50000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A6171" w:rsidRDefault="000A6171" w:rsidP="000A6171"/>
    <w:p w:rsidR="000A6171" w:rsidRDefault="000A6171" w:rsidP="000A6171">
      <w:pPr>
        <w:jc w:val="both"/>
      </w:pPr>
      <w:r>
        <w:t xml:space="preserve">On peut voir sur la figure ci-dessus que l’histogramme suit presqu’à la perfection la densité de probabilité de la loi </w:t>
      </w:r>
      <w:proofErr w:type="gramStart"/>
      <w:r>
        <w:t>N(</w:t>
      </w:r>
      <w:proofErr w:type="gramEnd"/>
      <w:r>
        <w:t>0,1) lorsque le nombre de réalisation des Xi est égal à 50000.</w:t>
      </w:r>
    </w:p>
    <w:p w:rsidR="000A6171" w:rsidRDefault="000A6171" w:rsidP="000A6171"/>
    <w:p w:rsidR="000A6171" w:rsidRDefault="000A6171" w:rsidP="000A6171">
      <w:pPr>
        <w:jc w:val="both"/>
      </w:pPr>
      <w:r w:rsidRPr="004E297E">
        <w:rPr>
          <w:u w:val="single"/>
        </w:rPr>
        <w:t>Conclusion</w:t>
      </w:r>
      <w:r w:rsidRPr="004E297E">
        <w:t xml:space="preserve"> :</w:t>
      </w:r>
      <w:r>
        <w:t xml:space="preserve"> Il est facilement observable ici de voir que l’histogramme d’une loi normale quelconque suit une loi normale centrée réduite lorsque l’on fait tendre le nombre de réalisation N vers l’infini.  </w:t>
      </w:r>
    </w:p>
    <w:p w:rsidR="000A6171" w:rsidRDefault="000A6171" w:rsidP="008D655B"/>
    <w:p w:rsidR="000A6171" w:rsidRDefault="000A6171" w:rsidP="00A640EF">
      <w:pPr>
        <w:jc w:val="both"/>
      </w:pPr>
      <w:r w:rsidRPr="00627C38">
        <w:rPr>
          <w:u w:val="single"/>
        </w:rPr>
        <w:t>Conclusion Partie 1</w:t>
      </w:r>
      <w:r>
        <w:t xml:space="preserve"> : </w:t>
      </w:r>
      <w:r w:rsidR="001B3317">
        <w:t xml:space="preserve">On </w:t>
      </w:r>
      <w:r w:rsidR="00A97891">
        <w:t>peut</w:t>
      </w:r>
      <w:r w:rsidR="001B3317">
        <w:t xml:space="preserve"> clairement voir que le nombre de réalisation des Xi impact</w:t>
      </w:r>
      <w:r w:rsidR="00A97891">
        <w:t>e</w:t>
      </w:r>
      <w:r w:rsidR="001B3317">
        <w:t xml:space="preserve"> </w:t>
      </w:r>
      <w:r w:rsidR="00A640EF">
        <w:t xml:space="preserve">fortement la convergence de l’histogramme vers une loi normale centrée réduite. En effet, lorsque l’on fait croitre N, la loi </w:t>
      </w:r>
      <w:proofErr w:type="spellStart"/>
      <w:r w:rsidR="00A640EF">
        <w:t>Yn</w:t>
      </w:r>
      <w:proofErr w:type="spellEnd"/>
      <w:r w:rsidR="00A640EF">
        <w:t xml:space="preserve"> se rapproche de plus en plus d’une loi normale centrée réduite. De plus, on peut aussi affirmer que la loi des Xi n’influence pas celle des </w:t>
      </w:r>
      <w:proofErr w:type="spellStart"/>
      <w:r w:rsidR="00A640EF">
        <w:t>Yn</w:t>
      </w:r>
      <w:proofErr w:type="spellEnd"/>
      <w:r w:rsidR="00A640EF">
        <w:t xml:space="preserve">. En effet, peut-importe la loi des Xi utilisée, la variable aléatoire </w:t>
      </w:r>
      <w:proofErr w:type="spellStart"/>
      <w:r w:rsidR="00A640EF">
        <w:t>Yn</w:t>
      </w:r>
      <w:proofErr w:type="spellEnd"/>
      <w:r w:rsidR="00A640EF">
        <w:t xml:space="preserve"> tendra toujours vers une loi </w:t>
      </w:r>
      <w:proofErr w:type="gramStart"/>
      <w:r w:rsidR="00A640EF">
        <w:t>N(</w:t>
      </w:r>
      <w:proofErr w:type="gramEnd"/>
      <w:r w:rsidR="00A640EF">
        <w:t>0,1).</w:t>
      </w:r>
    </w:p>
    <w:p w:rsidR="000A6171" w:rsidRDefault="000A6171" w:rsidP="008D655B"/>
    <w:p w:rsidR="000A6171" w:rsidRDefault="00A640EF" w:rsidP="008D655B">
      <w:r>
        <w:t xml:space="preserve">Nous allons à présent passer sur la seconde partie de ce premier exercice. </w:t>
      </w:r>
    </w:p>
    <w:p w:rsidR="000A6171" w:rsidRDefault="000A6171" w:rsidP="008D655B"/>
    <w:p w:rsidR="008D655B" w:rsidRPr="008D655B" w:rsidRDefault="008D655B" w:rsidP="008D655B">
      <w:pPr>
        <w:pStyle w:val="Titre2"/>
      </w:pPr>
      <w:r>
        <w:lastRenderedPageBreak/>
        <w:t>Partie 2 :</w:t>
      </w:r>
    </w:p>
    <w:p w:rsidR="00D15F4C" w:rsidRDefault="00D15F4C"/>
    <w:p w:rsidR="006D3324" w:rsidRDefault="00A640EF">
      <w:r>
        <w:t>Dans cette partie, nous allons utiliser la loi binomiale de paramètres p = 0.03 et n = 100. Puis nous allons modifier les paramètres de cette loi avec p = 0.5 et n = 1000.</w:t>
      </w:r>
      <w:r w:rsidR="006D3324">
        <w:t xml:space="preserve"> </w:t>
      </w:r>
    </w:p>
    <w:p w:rsidR="006D3324" w:rsidRDefault="006D3324"/>
    <w:p w:rsidR="006D3324" w:rsidRDefault="006D3324">
      <w:r>
        <w:t>Ci-dessous l’histogramme de la loi binomiale de paramètres p = 0.03 et n = 100.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90C66" wp14:editId="3E9D662B">
                <wp:simplePos x="0" y="0"/>
                <wp:positionH relativeFrom="margin">
                  <wp:align>center</wp:align>
                </wp:positionH>
                <wp:positionV relativeFrom="paragraph">
                  <wp:posOffset>3793490</wp:posOffset>
                </wp:positionV>
                <wp:extent cx="4703445" cy="635"/>
                <wp:effectExtent l="0" t="0" r="1905" b="6985"/>
                <wp:wrapTopAndBottom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CE4FD3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9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90C66" id="Zone de texte 28" o:spid="_x0000_s1034" type="#_x0000_t202" style="position:absolute;margin-left:0;margin-top:298.7pt;width:370.3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" stroked="f">
                <v:textbox style="mso-fit-shape-to-text:t" inset="0,0,0,0">
                  <w:txbxContent>
                    <w:p w:rsidR="00796405" w:rsidRPr="00DD0B9E" w:rsidRDefault="00796405" w:rsidP="00CE4FD3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9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0,03)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C1A3E49" wp14:editId="55D44F9C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4703445" cy="3547110"/>
            <wp:effectExtent l="0" t="0" r="1905" b="0"/>
            <wp:wrapTopAndBottom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324" w:rsidRDefault="006D3324"/>
    <w:p w:rsidR="006D3324" w:rsidRDefault="006D3324" w:rsidP="006D3324">
      <w:pPr>
        <w:jc w:val="both"/>
      </w:pPr>
      <w:r>
        <w:t>On peut voir sur la figure ci-dessus que l’histogramme suit relativement bien la loi de Poisson</w:t>
      </w:r>
      <w:r w:rsidR="004E79EF">
        <w:t xml:space="preserve"> de paramètre λ = n*p</w:t>
      </w:r>
      <w:r>
        <w:t xml:space="preserve"> lorsque le nombre de réalisation n et la probabilité p sont petits</w:t>
      </w:r>
      <w:r w:rsidR="004E79EF">
        <w:t>.</w:t>
      </w:r>
    </w:p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/>
    <w:p w:rsidR="006D3324" w:rsidRDefault="006D3324" w:rsidP="006D33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8EA79A" wp14:editId="49C073B2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10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796405" w:rsidRPr="009561DA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A79A" id="Zone de texte 29" o:spid="_x0000_s1035" type="#_x0000_t202" style="position:absolute;margin-left:58.5pt;margin-top:289.5pt;width:370.5pt;height:2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" stroked="f">
                <v:textbox inset="0,0,0,0">
                  <w:txbxContent>
                    <w:p w:rsidR="00796405" w:rsidRPr="00DD0B9E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10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796405" w:rsidRPr="009561DA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214638E2" wp14:editId="1E00FA4A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4080" cy="3547110"/>
            <wp:effectExtent l="0" t="0" r="1270" b="0"/>
            <wp:wrapTopAndBottom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l’histogramme d’une loi binomiale de paramètres p = 0.5 et n = 1000.</w:t>
      </w:r>
    </w:p>
    <w:p w:rsidR="006D3324" w:rsidRDefault="006D3324" w:rsidP="006D3324"/>
    <w:p w:rsidR="006D3324" w:rsidRDefault="006D3324" w:rsidP="004E79EF">
      <w:pPr>
        <w:jc w:val="both"/>
      </w:pPr>
      <w:r>
        <w:t>On peut voir sur la figure ci-dessus que l’histogramme n’arrive plus à suivre la loi de Poisson</w:t>
      </w:r>
      <w:r w:rsidR="004E79EF">
        <w:t xml:space="preserve"> de paramètre λ = n*p</w:t>
      </w:r>
      <w:r>
        <w:t xml:space="preserve"> lorsque le nombre de réalisation n et la probabilité p augment</w:t>
      </w:r>
      <w:r w:rsidR="004E79EF">
        <w:t>ent</w:t>
      </w:r>
      <w:r>
        <w:t>.</w:t>
      </w:r>
    </w:p>
    <w:p w:rsidR="006D3324" w:rsidRDefault="006D3324" w:rsidP="006D3324"/>
    <w:p w:rsidR="006D3324" w:rsidRDefault="004E79EF" w:rsidP="006D332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92B4F" wp14:editId="58AF39E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11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 ; 0,8)</w:t>
                            </w:r>
                          </w:p>
                          <w:p w:rsidR="00796405" w:rsidRPr="009561DA" w:rsidRDefault="00796405" w:rsidP="006D332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2B4F" id="Zone de texte 30" o:spid="_x0000_s1036" type="#_x0000_t202" style="position:absolute;margin-left:58.5pt;margin-top:289.35pt;width:370.5pt;height:19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MqIDSz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11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 ; 0,8)</w:t>
                      </w:r>
                    </w:p>
                    <w:p w:rsidR="00796405" w:rsidRPr="009561DA" w:rsidRDefault="00796405" w:rsidP="006D332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3324">
        <w:rPr>
          <w:noProof/>
        </w:rPr>
        <w:drawing>
          <wp:anchor distT="0" distB="0" distL="114300" distR="114300" simplePos="0" relativeHeight="251697152" behindDoc="0" locked="0" layoutInCell="1" allowOverlap="1" wp14:anchorId="772348B4" wp14:editId="1FA927D0">
            <wp:simplePos x="0" y="0"/>
            <wp:positionH relativeFrom="margin">
              <wp:posOffset>590550</wp:posOffset>
            </wp:positionH>
            <wp:positionV relativeFrom="paragraph">
              <wp:posOffset>255270</wp:posOffset>
            </wp:positionV>
            <wp:extent cx="4703445" cy="3547110"/>
            <wp:effectExtent l="0" t="0" r="1905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324">
        <w:t xml:space="preserve">Ci-dessous l’histogramme d’une </w:t>
      </w:r>
      <w:r>
        <w:t>loi binomiale de paramètres p = 0.8 et n = 1000.</w:t>
      </w:r>
    </w:p>
    <w:p w:rsidR="004E79EF" w:rsidRDefault="004E79EF" w:rsidP="004E79EF">
      <w:pPr>
        <w:jc w:val="both"/>
      </w:pPr>
      <w:r>
        <w:lastRenderedPageBreak/>
        <w:t>On peut voir sur la figure précédente que l’histogramme ne suit plus du tout la loi de Poisson de paramètre λ = n*p lorsque la probabilité p augmente.</w:t>
      </w:r>
    </w:p>
    <w:p w:rsidR="006D3324" w:rsidRDefault="006D3324"/>
    <w:p w:rsidR="004E79EF" w:rsidRDefault="004E79EF" w:rsidP="004E79EF">
      <w:r>
        <w:rPr>
          <w:noProof/>
        </w:rPr>
        <w:drawing>
          <wp:anchor distT="0" distB="0" distL="114300" distR="114300" simplePos="0" relativeHeight="251700224" behindDoc="0" locked="0" layoutInCell="1" allowOverlap="1" wp14:anchorId="29A42A3F" wp14:editId="19F58D41">
            <wp:simplePos x="0" y="0"/>
            <wp:positionH relativeFrom="margin">
              <wp:posOffset>590550</wp:posOffset>
            </wp:positionH>
            <wp:positionV relativeFrom="paragraph">
              <wp:posOffset>259715</wp:posOffset>
            </wp:positionV>
            <wp:extent cx="4703445" cy="3547110"/>
            <wp:effectExtent l="0" t="0" r="1905" b="0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698DA" wp14:editId="69A2E7D1">
                <wp:simplePos x="0" y="0"/>
                <wp:positionH relativeFrom="column">
                  <wp:posOffset>742950</wp:posOffset>
                </wp:positionH>
                <wp:positionV relativeFrom="paragraph">
                  <wp:posOffset>3676650</wp:posOffset>
                </wp:positionV>
                <wp:extent cx="4705350" cy="266700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12 : Histogramme de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1000 ; 0,5)</w:t>
                            </w:r>
                          </w:p>
                          <w:p w:rsidR="00796405" w:rsidRPr="009561DA" w:rsidRDefault="00796405" w:rsidP="004E79E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98DA" id="Zone de texte 33" o:spid="_x0000_s1037" type="#_x0000_t202" style="position:absolute;margin-left:58.5pt;margin-top:289.5pt;width:370.5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12 : Histogramme de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B(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1000 ; 0,5)</w:t>
                      </w:r>
                    </w:p>
                    <w:p w:rsidR="00796405" w:rsidRPr="009561DA" w:rsidRDefault="00796405" w:rsidP="004E79E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Ci-dessous l’histogramme d’une loi binomiale de paramètres p = 0.03 et n = </w:t>
      </w:r>
      <w:r w:rsidR="00013054">
        <w:t>2</w:t>
      </w:r>
      <w:r>
        <w:t>000.</w:t>
      </w:r>
    </w:p>
    <w:p w:rsidR="004E79EF" w:rsidRDefault="004E79EF" w:rsidP="004E79EF"/>
    <w:p w:rsidR="004E79EF" w:rsidRDefault="004E79EF" w:rsidP="004E79EF">
      <w:pPr>
        <w:jc w:val="both"/>
      </w:pPr>
      <w:r>
        <w:t>On peut voir sur la figure ci-dessus que l’histogramme n’arrive plus à suivre la loi de Poisson de paramètre λ = n*p lorsque le nombre de réalisation n augmente.</w:t>
      </w:r>
    </w:p>
    <w:p w:rsidR="00A640EF" w:rsidRDefault="00A640EF"/>
    <w:p w:rsidR="00A97891" w:rsidRDefault="00A97891" w:rsidP="00A97891">
      <w:pPr>
        <w:jc w:val="both"/>
      </w:pPr>
      <w:r w:rsidRPr="00627C38">
        <w:rPr>
          <w:u w:val="single"/>
        </w:rPr>
        <w:t>Conclusion Partie 2</w:t>
      </w:r>
      <w:r>
        <w:t> : A l’aide des quatre précédentes figures, on peut voir que les paramètres n et p impactent fortement la convergence de la loi Binomiale vers une loi de Poisson. En effet, lorsque le nombre de réalisation n augmente, l’histogramme de la loi Binomiale suit de moins en moins la loi de Poisson de paramètre λ = n*p. Il en va de même pour la probabilité. On peut donc affirmer que la loi Binomiale tend vers une loi de Poisson lorsque le paramètre λ devient relativement petit. En d’autres termes</w:t>
      </w:r>
      <w:r w:rsidR="00D15F4C">
        <w:t xml:space="preserve">, pour approximer la loi Binomiale vers une loi de Poisson, il faut que le paramètre p tende vers 0 lorsque le nombre de réalisation n tend vers l’infini. </w:t>
      </w:r>
    </w:p>
    <w:p w:rsidR="00A97891" w:rsidRDefault="00A97891"/>
    <w:p w:rsidR="00D15F4C" w:rsidRDefault="00D15F4C"/>
    <w:p w:rsidR="00D15F4C" w:rsidRDefault="00D15F4C"/>
    <w:p w:rsidR="00D15F4C" w:rsidRDefault="00D15F4C"/>
    <w:p w:rsidR="00D15F4C" w:rsidRDefault="00D15F4C"/>
    <w:p w:rsidR="00D15F4C" w:rsidRDefault="00D15F4C" w:rsidP="00D15F4C">
      <w:pPr>
        <w:pStyle w:val="Titre1"/>
      </w:pPr>
      <w:r>
        <w:lastRenderedPageBreak/>
        <w:t>Exercice 2 : Loi des Grands Nombres</w:t>
      </w:r>
    </w:p>
    <w:p w:rsidR="00D15F4C" w:rsidRDefault="00D15F4C"/>
    <w:p w:rsidR="00D15F4C" w:rsidRDefault="00D15F4C" w:rsidP="00D15F4C">
      <w:r>
        <w:t>Soit N variables aléatoires indépendantes toutes de même loi.</w:t>
      </w:r>
    </w:p>
    <w:p w:rsidR="00D15F4C" w:rsidRDefault="00D15F4C" w:rsidP="00D15F4C">
      <w:r>
        <w:t xml:space="preserve">La moyenne empirique est donnée par 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12506A" w:rsidRDefault="0012506A" w:rsidP="00D15F4C">
      <w:r>
        <w:t>Pour cet exercice, nous avons choisi d’utiliser pour Xi, la loi Exponentielle de paramètre λ.</w:t>
      </w:r>
    </w:p>
    <w:p w:rsidR="0012506A" w:rsidRDefault="0012506A" w:rsidP="00D15F4C">
      <w:r>
        <w:t xml:space="preserve">L’espérance de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D15F4C">
      <w:r>
        <w:t xml:space="preserve">La variance de la loi Exponentielle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12506A" w:rsidRDefault="0012506A" w:rsidP="00D15F4C"/>
    <w:p w:rsidR="00D15F4C" w:rsidRDefault="00D15F4C" w:rsidP="00D15F4C"/>
    <w:p w:rsidR="00D15F4C" w:rsidRDefault="00D15F4C" w:rsidP="00D15F4C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Espérance 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)=E(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*E(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12506A">
        <w:t xml:space="preserve"> </w:t>
      </w:r>
    </w:p>
    <w:p w:rsidR="00D15F4C" w:rsidRPr="0012506A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2506A" w:rsidRPr="0012506A">
        <w:t xml:space="preserve"> </w:t>
      </w:r>
    </w:p>
    <w:p w:rsidR="00D15F4C" w:rsidRDefault="00D15F4C" w:rsidP="00D15F4C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*N*E(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D15F4C" w:rsidRDefault="00D15F4C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</w:p>
    <w:p w:rsidR="0012506A" w:rsidRDefault="0012506A" w:rsidP="0012506A"/>
    <w:p w:rsidR="0012506A" w:rsidRDefault="0012506A" w:rsidP="0012506A">
      <w:pPr>
        <w:pStyle w:val="Titre3"/>
        <w:rPr>
          <w:color w:val="595959" w:themeColor="text1" w:themeTint="A6"/>
          <w:sz w:val="22"/>
          <w:szCs w:val="22"/>
        </w:rPr>
      </w:pPr>
      <w:r>
        <w:t xml:space="preserve">Ecart-type </w:t>
      </w:r>
      <m:oMath>
        <m:acc>
          <m:accPr>
            <m:chr m:val="̅"/>
            <m:ctrlPr>
              <w:rPr>
                <w:rFonts w:ascii="Cambria Math" w:eastAsia="Batang" w:hAnsi="Cambria Math" w:cstheme="minorBidi"/>
                <w:i/>
                <w:color w:val="595959" w:themeColor="text1" w:themeTint="A6"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="Batang" w:hAnsi="Cambria Math" w:cstheme="minorBidi"/>
                    <w:i/>
                    <w:color w:val="595959" w:themeColor="text1" w:themeTint="A6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)=V(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*V(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</w:p>
    <w:p w:rsidR="0012506A" w:rsidRPr="0012506A" w:rsidRDefault="0012506A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2506A">
        <w:t xml:space="preserve"> </w:t>
      </w:r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N²</m:t>
            </m:r>
          </m:den>
        </m:f>
        <m:r>
          <w:rPr>
            <w:rFonts w:ascii="Cambria Math" w:hAnsi="Cambria Math"/>
          </w:rPr>
          <m:t>*N²*V(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:rsidR="0012506A" w:rsidRDefault="00BE1105" w:rsidP="0012506A">
      <w:pPr>
        <w:pStyle w:val="Paragraphedeliste"/>
        <w:numPr>
          <w:ilvl w:val="0"/>
          <w:numId w:val="16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λ²</m:t>
            </m:r>
          </m:den>
        </m:f>
      </m:oMath>
    </w:p>
    <w:p w:rsidR="00BE1105" w:rsidRDefault="00BE1105" w:rsidP="00BE1105">
      <w:r>
        <w:t xml:space="preserve">D’où l’écart type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</w:p>
    <w:p w:rsidR="0012506A" w:rsidRPr="00D15F4C" w:rsidRDefault="0012506A" w:rsidP="0012506A"/>
    <w:p w:rsidR="00D15F4C" w:rsidRDefault="00D15F4C"/>
    <w:p w:rsidR="004C150E" w:rsidRDefault="004C150E"/>
    <w:p w:rsidR="004C150E" w:rsidRDefault="004C150E"/>
    <w:p w:rsidR="004C150E" w:rsidRDefault="004C150E"/>
    <w:p w:rsidR="004C150E" w:rsidRDefault="004C150E">
      <w:r>
        <w:lastRenderedPageBreak/>
        <w:t xml:space="preserve">A présent, nous allons effectuer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>.</w:t>
      </w:r>
    </w:p>
    <w:p w:rsidR="004C150E" w:rsidRDefault="004C150E"/>
    <w:p w:rsidR="004C150E" w:rsidRDefault="004C150E" w:rsidP="004C150E">
      <w:r>
        <w:rPr>
          <w:noProof/>
        </w:rPr>
        <w:drawing>
          <wp:anchor distT="0" distB="0" distL="114300" distR="114300" simplePos="0" relativeHeight="251703296" behindDoc="0" locked="0" layoutInCell="1" allowOverlap="1" wp14:anchorId="5EA5E856" wp14:editId="1DCF0D07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3445" cy="3546475"/>
            <wp:effectExtent l="0" t="0" r="1905" b="0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C03C52" wp14:editId="45D6DB3F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13 : Tracé des Xi pour 10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4C150E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3C52" id="Zone de texte 35" o:spid="_x0000_s1038" type="#_x0000_t202" style="position:absolute;margin-left:58.5pt;margin-top:289.35pt;width:370.5pt;height:19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BAThY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13 : Tracé des Xi pour 10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4C150E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50E" w:rsidRDefault="004C150E"/>
    <w:p w:rsidR="004C150E" w:rsidRDefault="00627C38" w:rsidP="00627C38">
      <w:pPr>
        <w:jc w:val="both"/>
      </w:pPr>
      <w:r>
        <w:t>On peut voir sur le graphique ci-dessus que les Xi semblent converger vers une valeur comprise entre 1.5 et 2.5.</w:t>
      </w:r>
    </w:p>
    <w:p w:rsidR="00627C38" w:rsidRDefault="00627C38"/>
    <w:p w:rsidR="00627C38" w:rsidRDefault="00627C38" w:rsidP="00627C38">
      <w:r>
        <w:rPr>
          <w:noProof/>
        </w:rPr>
        <w:lastRenderedPageBreak/>
        <w:drawing>
          <wp:anchor distT="0" distB="0" distL="114300" distR="114300" simplePos="0" relativeHeight="251706368" behindDoc="0" locked="0" layoutInCell="1" allowOverlap="1" wp14:anchorId="3DDB985F" wp14:editId="2C714237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6475"/>
            <wp:effectExtent l="0" t="0" r="2540" b="0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05F952" wp14:editId="503A8140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14 : Tracé des Xi pour 100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5F952" id="Zone de texte 37" o:spid="_x0000_s1039" type="#_x0000_t202" style="position:absolute;margin-left:58.5pt;margin-top:289.35pt;width:370.5pt;height:19.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2P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14 : Tracé des Xi pour 100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/>
    <w:p w:rsidR="00627C38" w:rsidRDefault="00627C38" w:rsidP="00627C38">
      <w:pPr>
        <w:jc w:val="both"/>
      </w:pPr>
      <w:r>
        <w:t>On peut voir sur le graphique ci-dessus que les Xi semblent converger vers une valeur comprise entre 1.8 et 2.2.</w:t>
      </w:r>
    </w:p>
    <w:p w:rsidR="00627C38" w:rsidRDefault="00627C38"/>
    <w:p w:rsidR="00627C38" w:rsidRDefault="00627C38" w:rsidP="00627C38">
      <w:r>
        <w:rPr>
          <w:noProof/>
        </w:rPr>
        <w:drawing>
          <wp:anchor distT="0" distB="0" distL="114300" distR="114300" simplePos="0" relativeHeight="251709440" behindDoc="0" locked="0" layoutInCell="1" allowOverlap="1" wp14:anchorId="3C73D5E8" wp14:editId="42E1FCA6">
            <wp:simplePos x="0" y="0"/>
            <wp:positionH relativeFrom="margin">
              <wp:posOffset>590550</wp:posOffset>
            </wp:positionH>
            <wp:positionV relativeFrom="paragraph">
              <wp:posOffset>255905</wp:posOffset>
            </wp:positionV>
            <wp:extent cx="4702810" cy="3545840"/>
            <wp:effectExtent l="0" t="0" r="2540" b="0"/>
            <wp:wrapTopAndBottom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Ci-dessous le tracé obtenu après 10000 réalisations de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avec λ = 0.5.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63E33" wp14:editId="6EAD18D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Figure 15 : Tracé des Xi pour 10000 réalisations avec Xi </w:t>
                            </w:r>
                            <w:r w:rsidRPr="0089114F">
                              <w:t>~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E(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lang w:eastAsia="ko-KR"/>
                              </w:rPr>
                              <w:t>0.5)</w:t>
                            </w:r>
                          </w:p>
                          <w:p w:rsidR="00796405" w:rsidRPr="009561DA" w:rsidRDefault="00796405" w:rsidP="00627C38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3E33" id="Zone de texte 39" o:spid="_x0000_s1040" type="#_x0000_t202" style="position:absolute;margin-left:58.5pt;margin-top:289.35pt;width:370.5pt;height:19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NeTOnY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Figure 15 : Tracé des Xi pour 10000 réalisations avec Xi </w:t>
                      </w:r>
                      <w:r w:rsidRPr="0089114F">
                        <w:t>~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Fonts w:ascii="Cambria Math" w:hAnsi="Cambria Math"/>
                          <w:lang w:eastAsia="ko-KR"/>
                        </w:rPr>
                        <w:t>E(</w:t>
                      </w:r>
                      <w:proofErr w:type="gramEnd"/>
                      <w:r>
                        <w:rPr>
                          <w:rFonts w:ascii="Cambria Math" w:hAnsi="Cambria Math"/>
                          <w:lang w:eastAsia="ko-KR"/>
                        </w:rPr>
                        <w:t>0.5)</w:t>
                      </w:r>
                    </w:p>
                    <w:p w:rsidR="00796405" w:rsidRPr="009561DA" w:rsidRDefault="00796405" w:rsidP="00627C38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C38" w:rsidRDefault="00627C38" w:rsidP="00627C38">
      <w:pPr>
        <w:jc w:val="both"/>
      </w:pPr>
      <w:r>
        <w:lastRenderedPageBreak/>
        <w:t xml:space="preserve">On peut voir sur le graphique précédent que les Xi semblent converger vers une valeur qui est 2. </w:t>
      </w:r>
    </w:p>
    <w:p w:rsidR="00627C38" w:rsidRDefault="00627C38" w:rsidP="00627C38"/>
    <w:p w:rsidR="00627C38" w:rsidRDefault="00627C38" w:rsidP="00627C38">
      <w:pPr>
        <w:jc w:val="both"/>
      </w:pPr>
      <w:r w:rsidRPr="00627C38">
        <w:rPr>
          <w:u w:val="single"/>
        </w:rPr>
        <w:t>Conclusion</w:t>
      </w:r>
      <w:r>
        <w:t xml:space="preserve"> : Il est ici clairement mis en évidence la loi des grands nombres. En effet, on peut observer sur les graphiques que lorsque le nombre de réalisation n augmente, la moyenne empirique se rapprochent de l’espérance (dans notre cas de 2). Si le nombre de réalisation tendait vers l’infini, la moyenne empirique serait </w:t>
      </w:r>
      <w:r w:rsidR="00E272B4">
        <w:t>égale</w:t>
      </w:r>
      <w:r>
        <w:t xml:space="preserve"> 2.</w:t>
      </w:r>
    </w:p>
    <w:p w:rsidR="004C150E" w:rsidRDefault="004C150E"/>
    <w:p w:rsidR="00E272B4" w:rsidRDefault="00E272B4" w:rsidP="00E272B4">
      <w:pPr>
        <w:pStyle w:val="Titre1"/>
      </w:pPr>
      <w:r>
        <w:t>Exercice 3 : Marche Aléatoire</w:t>
      </w:r>
    </w:p>
    <w:p w:rsidR="00E272B4" w:rsidRDefault="00E272B4" w:rsidP="00E272B4"/>
    <w:p w:rsidR="00E272B4" w:rsidRDefault="00E272B4" w:rsidP="00E272B4">
      <w:pPr>
        <w:jc w:val="both"/>
      </w:pPr>
      <w:r>
        <w:t>Dans cet exercice, nous allons simuler une marche aléatoire. Pour ce faire, nous allons jeter une pièce parfaitement équilibrée toute les T secondes en faisant un pas de longueur s à droite si face apparaît, à gauche sinon.</w:t>
      </w:r>
    </w:p>
    <w:p w:rsidR="00E272B4" w:rsidRDefault="00E272B4" w:rsidP="00E272B4">
      <w:pPr>
        <w:jc w:val="both"/>
      </w:pPr>
    </w:p>
    <w:p w:rsidR="00E272B4" w:rsidRDefault="00E272B4" w:rsidP="00E272B4">
      <w:pPr>
        <w:pStyle w:val="Titre2"/>
      </w:pPr>
      <w:r>
        <w:t>Partie 1 :</w:t>
      </w:r>
    </w:p>
    <w:p w:rsidR="00E272B4" w:rsidRDefault="00E272B4" w:rsidP="00E272B4"/>
    <w:p w:rsidR="00E272B4" w:rsidRDefault="00E272B4" w:rsidP="00E272B4">
      <w:r>
        <w:t>Soit la variable aléatoire Xi : ‘‘déplacement n° i’’.</w:t>
      </w:r>
    </w:p>
    <w:p w:rsidR="00E272B4" w:rsidRDefault="00164E46" w:rsidP="00E272B4">
      <w:r>
        <w:t xml:space="preserve">Soit </w:t>
      </w:r>
      <w:r w:rsidR="00172257">
        <w:t>Xi</w:t>
      </w:r>
      <w:r>
        <w:t xml:space="preserve"> Yi une variable aléatoire décrivant le </w:t>
      </w:r>
      <w:proofErr w:type="spellStart"/>
      <w:r>
        <w:t>Ieme</w:t>
      </w:r>
      <w:proofErr w:type="spellEnd"/>
      <w:r>
        <w:t xml:space="preserve"> déplacement</w:t>
      </w:r>
      <w:r w:rsidR="00172257">
        <w:t xml:space="preserve"> </w:t>
      </w:r>
    </w:p>
    <w:p w:rsidR="00E272B4" w:rsidRDefault="008902C4" w:rsidP="00E272B4">
      <w:r>
        <w:t xml:space="preserve">Soit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nT,w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.</w:t>
      </w:r>
    </w:p>
    <w:p w:rsidR="00164E46" w:rsidRDefault="00164E46" w:rsidP="00A150EA">
      <w:pPr>
        <w:ind w:firstLine="720"/>
      </w:pPr>
      <w:bookmarkStart w:id="0" w:name="_GoBack"/>
      <w:bookmarkEnd w:id="0"/>
      <w:r>
        <w:t xml:space="preserve">X peut prendre comme valeur -1 et 1. C’est donc une variable aléatoire </w:t>
      </w:r>
      <w:proofErr w:type="spellStart"/>
      <w:r>
        <w:t>discrete</w:t>
      </w:r>
      <w:proofErr w:type="spellEnd"/>
      <w:r>
        <w:t>, mais qui ne suit pas une loi de Bernoulli.</w:t>
      </w:r>
    </w:p>
    <w:p w:rsidR="005F446F" w:rsidRDefault="005F446F" w:rsidP="00A150EA">
      <w:pPr>
        <w:ind w:firstLine="720"/>
      </w:pPr>
      <w:r>
        <w:t xml:space="preserve">On cherche </w:t>
      </w:r>
      <w:r w:rsidR="00164E46">
        <w:t>donc</w:t>
      </w:r>
      <w:r>
        <w:t xml:space="preserve"> </w:t>
      </w:r>
      <w:proofErr w:type="gramStart"/>
      <w:r>
        <w:t>a</w:t>
      </w:r>
      <w:proofErr w:type="gramEnd"/>
      <w:r>
        <w:t xml:space="preserve"> normaliser la </w:t>
      </w:r>
      <w:r w:rsidR="00164E46">
        <w:t>variable aléatoire</w:t>
      </w:r>
      <w:r>
        <w:t xml:space="preserve"> X pour se ramener a une variable de Bernoulli</w:t>
      </w:r>
      <w:r w:rsidR="00164E46">
        <w:t>. Pour cela, on introduit Y une variable aléatoire telle que :</w:t>
      </w:r>
    </w:p>
    <w:p w:rsidR="00164E46" w:rsidRDefault="00164E46" w:rsidP="00E272B4">
      <m:oMathPara>
        <m:oMath>
          <m:r>
            <w:rPr>
              <w:rFonts w:ascii="Cambria Math" w:hAnsi="Cambria Math"/>
            </w:rPr>
            <m:t xml:space="preserve">Yi=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Xi+1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02C4" w:rsidRDefault="00164E46" w:rsidP="00A150EA">
      <w:pPr>
        <w:ind w:firstLine="720"/>
        <w:jc w:val="both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t xml:space="preserve"> R</w:t>
      </w:r>
      <w:r w:rsidR="008902C4">
        <w:t xml:space="preserve">eprésente la position du marcheur à l’instant nT. </w:t>
      </w:r>
      <w:r>
        <w:t>Elle peut maintenant s’écrire comme suit :</w:t>
      </w:r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=X1+…+Xn</m:t>
          </m:r>
        </m:oMath>
      </m:oMathPara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2Y1-1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Yn-1</m:t>
              </m:r>
            </m:e>
          </m:d>
        </m:oMath>
      </m:oMathPara>
    </w:p>
    <w:p w:rsidR="00164E46" w:rsidRPr="00796405" w:rsidRDefault="00164E46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nT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Y1+…+Yn</m:t>
              </m:r>
            </m:e>
          </m:d>
          <m:r>
            <w:rPr>
              <w:rFonts w:ascii="Cambria Math" w:hAnsi="Cambria Math"/>
            </w:rPr>
            <m:t>-n</m:t>
          </m:r>
        </m:oMath>
      </m:oMathPara>
    </w:p>
    <w:p w:rsidR="00796405" w:rsidRDefault="00796405">
      <w:r>
        <w:br w:type="page"/>
      </w:r>
    </w:p>
    <w:p w:rsidR="00870616" w:rsidRDefault="00870616" w:rsidP="00A150EA">
      <w:pPr>
        <w:ind w:firstLine="720"/>
        <w:jc w:val="both"/>
      </w:pPr>
      <m:oMath>
        <m:r>
          <w:rPr>
            <w:rFonts w:ascii="Cambria Math" w:hAnsi="Cambria Math"/>
          </w:rPr>
          <w:lastRenderedPageBreak/>
          <m:t xml:space="preserve">Sn= </m:t>
        </m:r>
        <m:r>
          <w:rPr>
            <w:rFonts w:ascii="Cambria Math" w:hAnsi="Cambria Math"/>
          </w:rPr>
          <m:t>Y1+…+Yn</m:t>
        </m:r>
      </m:oMath>
      <w:r w:rsidR="00164E46">
        <w:t xml:space="preserve"> </w:t>
      </w:r>
      <w:r>
        <w:t xml:space="preserve">Est une variable aléatoire de Bernoulli de paramètre n, p. Donc, la loi de la variable aléatoire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nT</m:t>
            </m:r>
          </m:e>
        </m:d>
      </m:oMath>
      <w:r>
        <w:t>, pour un n fixé est :</w:t>
      </w:r>
    </w:p>
    <w:p w:rsidR="00796405" w:rsidRPr="00796405" w:rsidRDefault="00796405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2Sn-n=k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164E46" w:rsidRPr="00796405" w:rsidRDefault="00796405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k+n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96405" w:rsidRPr="00796405" w:rsidRDefault="00796405" w:rsidP="008902C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k+n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796405" w:rsidRDefault="00796405" w:rsidP="00A150EA">
      <w:pPr>
        <w:ind w:firstLine="720"/>
        <w:jc w:val="both"/>
      </w:pPr>
      <w:r>
        <w:t xml:space="preserve">C’est équation sont vraies dans le cas d’une marche symétrique. C’est-à-dire une marche pour laquelle p = q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796405" w:rsidRDefault="00796405" w:rsidP="00A150EA">
      <w:pPr>
        <w:ind w:firstLine="720"/>
        <w:jc w:val="both"/>
      </w:pPr>
      <w:r>
        <w:t>Pour une vraie marche aléatoire, il faut donc regarder les cas ou n est pair ou impair. :</w:t>
      </w:r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E(Xj)</m:t>
              </m:r>
            </m:e>
          </m:nary>
        </m:oMath>
      </m:oMathPara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>=n*[1*P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Xj=1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Xj=-1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796405" w:rsidRPr="00796405" w:rsidRDefault="00796405" w:rsidP="008902C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nT</m:t>
                  </m:r>
                </m:e>
              </m:d>
            </m:e>
          </m:d>
          <m:r>
            <w:rPr>
              <w:rFonts w:ascii="Cambria Math" w:hAnsi="Cambria Math"/>
            </w:rPr>
            <m:t>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2*p-1</m:t>
              </m:r>
            </m:e>
          </m:d>
        </m:oMath>
      </m:oMathPara>
    </w:p>
    <w:p w:rsidR="00796405" w:rsidRDefault="00796405" w:rsidP="008902C4"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X(nT)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Dans le cas d’une marche symétrique.</w:t>
      </w:r>
    </w:p>
    <w:p w:rsidR="00A150EA" w:rsidRDefault="00A150EA" w:rsidP="00A150EA">
      <w:pPr>
        <w:ind w:firstLine="720"/>
      </w:pPr>
      <w:r>
        <w:t xml:space="preserve">Du coup la variance est égale à : </w:t>
      </w:r>
    </w:p>
    <w:p w:rsidR="00A150EA" w:rsidRPr="00A150EA" w:rsidRDefault="00A150EA" w:rsidP="00A150EA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V(Xj)</m:t>
              </m:r>
            </m:e>
          </m:nary>
        </m:oMath>
      </m:oMathPara>
    </w:p>
    <w:p w:rsidR="00A150EA" w:rsidRPr="00A150EA" w:rsidRDefault="00A150EA" w:rsidP="00A150EA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X(nT)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</m:oMath>
      </m:oMathPara>
    </w:p>
    <w:p w:rsidR="00A150EA" w:rsidRPr="00A150EA" w:rsidRDefault="00A150EA" w:rsidP="00A150EA">
      <w:pPr>
        <w:ind w:firstLine="720"/>
      </w:pPr>
      <w:r>
        <w:t>On peut donc connaitre la norme au carré de la V. A X pour connaitre l’évolution de s en fonction de T</w:t>
      </w:r>
    </w:p>
    <w:p w:rsidR="00A150EA" w:rsidRPr="00A150EA" w:rsidRDefault="00A150EA" w:rsidP="00A150E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X(nT)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A150EA" w:rsidRPr="00A150EA" w:rsidRDefault="00A150EA" w:rsidP="00A150E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X(nT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ns</m:t>
          </m:r>
          <m:r>
            <w:rPr>
              <w:rFonts w:ascii="Cambria Math" w:hAnsi="Cambria Math"/>
            </w:rPr>
            <m:t>²</m:t>
          </m:r>
        </m:oMath>
      </m:oMathPara>
    </w:p>
    <w:p w:rsidR="00A150EA" w:rsidRPr="00A150EA" w:rsidRDefault="00A150EA" w:rsidP="00A150EA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X(nT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*s²</m:t>
        </m:r>
      </m:oMath>
      <w:r>
        <w:t xml:space="preserve"> </w:t>
      </w:r>
    </w:p>
    <w:p w:rsidR="008902C4" w:rsidRPr="00796405" w:rsidRDefault="008902C4" w:rsidP="008902C4"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FE3C189" wp14:editId="4F847312">
            <wp:simplePos x="0" y="0"/>
            <wp:positionH relativeFrom="margin">
              <wp:posOffset>590550</wp:posOffset>
            </wp:positionH>
            <wp:positionV relativeFrom="paragraph">
              <wp:posOffset>257175</wp:posOffset>
            </wp:positionV>
            <wp:extent cx="4702810" cy="3545840"/>
            <wp:effectExtent l="0" t="0" r="254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20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3F4C43" wp14:editId="425D6E32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16 : Trajectoire de X après 20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4C43" id="Zone de texte 41" o:spid="_x0000_s1041" type="#_x0000_t202" style="position:absolute;margin-left:58.5pt;margin-top:289.35pt;width:370.5pt;height:19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16 : Trajectoire de X après 20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8902C4">
      <w:pPr>
        <w:jc w:val="both"/>
      </w:pPr>
    </w:p>
    <w:p w:rsidR="008902C4" w:rsidRDefault="008902C4" w:rsidP="008902C4">
      <w:r>
        <w:rPr>
          <w:noProof/>
        </w:rPr>
        <w:drawing>
          <wp:anchor distT="0" distB="0" distL="114300" distR="114300" simplePos="0" relativeHeight="251715584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254000</wp:posOffset>
            </wp:positionV>
            <wp:extent cx="4701540" cy="3545840"/>
            <wp:effectExtent l="0" t="0" r="3810" b="0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17 : Trajectoire de X après 100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3" o:spid="_x0000_s1042" type="#_x0000_t202" style="position:absolute;margin-left:58.5pt;margin-top:289.35pt;width:370.5pt;height:19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Ovx/qU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17 : Trajectoire de X après 100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lastRenderedPageBreak/>
        <w:t>…</w:t>
      </w:r>
    </w:p>
    <w:p w:rsidR="00E272B4" w:rsidRDefault="00E272B4" w:rsidP="00E272B4"/>
    <w:p w:rsidR="008902C4" w:rsidRDefault="008902C4" w:rsidP="008902C4">
      <w:r>
        <w:rPr>
          <w:noProof/>
        </w:rPr>
        <w:drawing>
          <wp:anchor distT="0" distB="0" distL="114300" distR="114300" simplePos="0" relativeHeight="251718656" behindDoc="0" locked="0" layoutInCell="1" allowOverlap="1" wp14:anchorId="59E5C1E0" wp14:editId="5E4B8909">
            <wp:simplePos x="0" y="0"/>
            <wp:positionH relativeFrom="margin">
              <wp:posOffset>590550</wp:posOffset>
            </wp:positionH>
            <wp:positionV relativeFrom="paragraph">
              <wp:posOffset>256540</wp:posOffset>
            </wp:positionV>
            <wp:extent cx="4701540" cy="3545840"/>
            <wp:effectExtent l="0" t="0" r="3810" b="0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forme_-15_60_10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Ci-dessous la trajectoire de X obtenu après 1000 réalisations.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D5163C" wp14:editId="13C2A7DC">
                <wp:simplePos x="0" y="0"/>
                <wp:positionH relativeFrom="column">
                  <wp:posOffset>742950</wp:posOffset>
                </wp:positionH>
                <wp:positionV relativeFrom="paragraph">
                  <wp:posOffset>3674745</wp:posOffset>
                </wp:positionV>
                <wp:extent cx="4705350" cy="242570"/>
                <wp:effectExtent l="0" t="0" r="0" b="508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96405" w:rsidRPr="00DD0B9E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>Figure 18 : Trajectoire de X après 100 réalisations</w:t>
                            </w:r>
                          </w:p>
                          <w:p w:rsidR="00796405" w:rsidRPr="009561DA" w:rsidRDefault="00796405" w:rsidP="008902C4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5163C" id="Zone de texte 45" o:spid="_x0000_s1043" type="#_x0000_t202" style="position:absolute;margin-left:58.5pt;margin-top:289.35pt;width:370.5pt;height:19.1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" stroked="f">
                <v:textbox inset="0,0,0,0">
                  <w:txbxContent>
                    <w:p w:rsidR="00796405" w:rsidRPr="00DD0B9E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>Figure 18 : Trajectoire de X après 100 réalisations</w:t>
                      </w:r>
                    </w:p>
                    <w:p w:rsidR="00796405" w:rsidRPr="009561DA" w:rsidRDefault="00796405" w:rsidP="008902C4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02C4" w:rsidRDefault="008902C4" w:rsidP="008902C4"/>
    <w:p w:rsidR="008902C4" w:rsidRDefault="008902C4" w:rsidP="008902C4">
      <w:pPr>
        <w:jc w:val="both"/>
      </w:pPr>
      <w:r>
        <w:t>…</w:t>
      </w:r>
    </w:p>
    <w:p w:rsidR="008902C4" w:rsidRDefault="008902C4" w:rsidP="00E272B4"/>
    <w:p w:rsidR="008902C4" w:rsidRDefault="008902C4" w:rsidP="00E272B4"/>
    <w:p w:rsidR="00E272B4" w:rsidRDefault="00E272B4" w:rsidP="00E272B4">
      <w:pPr>
        <w:pStyle w:val="Titre2"/>
      </w:pPr>
      <w:r>
        <w:t>Partie 2 :</w:t>
      </w:r>
    </w:p>
    <w:p w:rsidR="00E272B4" w:rsidRDefault="00E272B4" w:rsidP="00E272B4"/>
    <w:p w:rsidR="00E272B4" w:rsidRPr="00E272B4" w:rsidRDefault="00E272B4" w:rsidP="00E272B4">
      <w:r>
        <w:t>NON réalisée</w:t>
      </w:r>
    </w:p>
    <w:sectPr w:rsidR="00E272B4" w:rsidRPr="00E272B4" w:rsidSect="008D655B">
      <w:footerReference w:type="default" r:id="rId27"/>
      <w:pgSz w:w="11906" w:h="16838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6F7" w:rsidRDefault="002126F7" w:rsidP="00C6554A">
      <w:pPr>
        <w:spacing w:before="0" w:after="0" w:line="240" w:lineRule="auto"/>
      </w:pPr>
      <w:r>
        <w:separator/>
      </w:r>
    </w:p>
  </w:endnote>
  <w:endnote w:type="continuationSeparator" w:id="0">
    <w:p w:rsidR="002126F7" w:rsidRDefault="002126F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405" w:rsidRDefault="00796405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6F7" w:rsidRDefault="002126F7" w:rsidP="00C6554A">
      <w:pPr>
        <w:spacing w:before="0" w:after="0" w:line="240" w:lineRule="auto"/>
      </w:pPr>
      <w:r>
        <w:separator/>
      </w:r>
    </w:p>
  </w:footnote>
  <w:footnote w:type="continuationSeparator" w:id="0">
    <w:p w:rsidR="002126F7" w:rsidRDefault="002126F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1D6DC7"/>
    <w:multiLevelType w:val="hybridMultilevel"/>
    <w:tmpl w:val="6B7A9B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11"/>
    <w:rsid w:val="00013054"/>
    <w:rsid w:val="000A6171"/>
    <w:rsid w:val="0012506A"/>
    <w:rsid w:val="00164E46"/>
    <w:rsid w:val="00172257"/>
    <w:rsid w:val="001B3317"/>
    <w:rsid w:val="002126F7"/>
    <w:rsid w:val="00213C89"/>
    <w:rsid w:val="002554CD"/>
    <w:rsid w:val="00293B83"/>
    <w:rsid w:val="002B4294"/>
    <w:rsid w:val="00333D0D"/>
    <w:rsid w:val="003E4CD7"/>
    <w:rsid w:val="00405309"/>
    <w:rsid w:val="004C049F"/>
    <w:rsid w:val="004C150E"/>
    <w:rsid w:val="004E297E"/>
    <w:rsid w:val="004E79EF"/>
    <w:rsid w:val="005000E2"/>
    <w:rsid w:val="005F446F"/>
    <w:rsid w:val="00627C38"/>
    <w:rsid w:val="006A3CE7"/>
    <w:rsid w:val="006D3324"/>
    <w:rsid w:val="00796405"/>
    <w:rsid w:val="00870616"/>
    <w:rsid w:val="008902C4"/>
    <w:rsid w:val="008C3311"/>
    <w:rsid w:val="008D4AB6"/>
    <w:rsid w:val="008D655B"/>
    <w:rsid w:val="00920E49"/>
    <w:rsid w:val="00A150EA"/>
    <w:rsid w:val="00A640EF"/>
    <w:rsid w:val="00A97891"/>
    <w:rsid w:val="00BB04DB"/>
    <w:rsid w:val="00BE1105"/>
    <w:rsid w:val="00BF4294"/>
    <w:rsid w:val="00C13690"/>
    <w:rsid w:val="00C6554A"/>
    <w:rsid w:val="00CE4FD3"/>
    <w:rsid w:val="00D15F4C"/>
    <w:rsid w:val="00E272B4"/>
    <w:rsid w:val="00EB6405"/>
    <w:rsid w:val="00ED7C44"/>
    <w:rsid w:val="00EE1CC6"/>
    <w:rsid w:val="00FA6128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2EF16"/>
  <w15:chartTrackingRefBased/>
  <w15:docId w15:val="{70DBB06A-CA63-4837-A4E4-620BF500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D15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ri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6B3B-8019-49BB-B861-CC0D05412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</Template>
  <TotalTime>0</TotalTime>
  <Pages>17</Pages>
  <Words>1430</Words>
  <Characters>7870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Poirier</dc:creator>
  <cp:keywords/>
  <dc:description/>
  <cp:lastModifiedBy>Basile Bruhat</cp:lastModifiedBy>
  <cp:revision>2</cp:revision>
  <dcterms:created xsi:type="dcterms:W3CDTF">2018-05-22T17:55:00Z</dcterms:created>
  <dcterms:modified xsi:type="dcterms:W3CDTF">2018-05-22T17:55:00Z</dcterms:modified>
</cp:coreProperties>
</file>